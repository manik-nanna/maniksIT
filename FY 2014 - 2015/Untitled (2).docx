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43.200001pt;margin-top:22.079987pt;width:547.200012pt;height:387.518251pt;mso-position-horizontal-relative:page;mso-position-vertical-relative:page;z-index:-158" coordorigin="864,442" coordsize="10944,7750">
            <v:shape style="position:absolute;left:864;top:442;width:10944;height:6931" type="#_x0000_t75">
              <v:imagedata r:id="rId5" o:title=""/>
            </v:shape>
            <v:group style="position:absolute;left:6691;top:7045;width:133;height:265" coordorigin="6691,7045" coordsize="133,265">
              <v:shape style="position:absolute;left:6691;top:7045;width:133;height:265" coordorigin="6691,7045" coordsize="133,265" path="m6691,7045l6824,7045,6824,7310,6691,7310,6691,7045e" filled="t" fillcolor="#EFEFE8" stroked="f">
                <v:path arrowok="t"/>
                <v:fill/>
              </v:shape>
            </v:group>
            <v:group style="position:absolute;left:1395;top:7285;width:1272;height:150" coordorigin="1395,7285" coordsize="1272,150">
              <v:shape style="position:absolute;left:1395;top:7285;width:1272;height:150" coordorigin="1395,7285" coordsize="1272,150" path="m1395,7285l2667,7285,2667,7436,1395,7436,1395,7285xe" filled="t" fillcolor="#EFEFE8" stroked="f">
                <v:path arrowok="t"/>
                <v:fill/>
              </v:shape>
            </v:group>
            <v:group style="position:absolute;left:1392;top:7436;width:2153;height:279" coordorigin="1392,7436" coordsize="2153,279">
              <v:shape style="position:absolute;left:1392;top:7436;width:2153;height:279" coordorigin="1392,7436" coordsize="2153,279" path="m1392,7436l3545,7436,3545,7715,1392,7715,1392,7436e" filled="t" fillcolor="#EFEFE8" stroked="f">
                <v:path arrowok="t"/>
                <v:fill/>
              </v:shape>
            </v:group>
            <v:group style="position:absolute;left:3555;top:7497;width:177;height:190" coordorigin="3555,7497" coordsize="177,190">
              <v:shape style="position:absolute;left:3555;top:7497;width:177;height:190" coordorigin="3555,7497" coordsize="177,190" path="m3555,7497l3732,7497,3732,7687,3555,7687,3555,7497e" filled="t" fillcolor="#EFEFE8" stroked="f">
                <v:path arrowok="t"/>
                <v:fill/>
              </v:shape>
            </v:group>
            <v:group style="position:absolute;left:3730;top:7456;width:902;height:253" coordorigin="3730,7456" coordsize="902,253">
              <v:shape style="position:absolute;left:3730;top:7456;width:902;height:253" coordorigin="3730,7456" coordsize="902,253" path="m3730,7456l4633,7456,4633,7708,3730,7708,3730,7456e" filled="t" fillcolor="#EFEFE8" stroked="f">
                <v:path arrowok="t"/>
                <v:fill/>
              </v:shape>
            </v:group>
            <v:group style="position:absolute;left:1397;top:7693;width:411;height:250" coordorigin="1397,7693" coordsize="411,250">
              <v:shape style="position:absolute;left:1397;top:7693;width:411;height:250" coordorigin="1397,7693" coordsize="411,250" path="m1397,7693l1808,7693,1808,7942,1397,7942,1397,7693e" filled="t" fillcolor="#EFEFE8" stroked="f">
                <v:path arrowok="t"/>
                <v:fill/>
              </v:shape>
            </v:group>
            <v:group style="position:absolute;left:1850;top:7683;width:1470;height:263" coordorigin="1850,7683" coordsize="1470,263">
              <v:shape style="position:absolute;left:1850;top:7683;width:1470;height:263" coordorigin="1850,7683" coordsize="1470,263" path="m1850,7683l3320,7683,3320,7945,1850,7945,1850,7683e" filled="t" fillcolor="#EFEFE8" stroked="f">
                <v:path arrowok="t"/>
                <v:fill/>
              </v:shape>
            </v:group>
            <v:group style="position:absolute;left:1396;top:7929;width:727;height:263" coordorigin="1396,7929" coordsize="727,263">
              <v:shape style="position:absolute;left:1396;top:7929;width:727;height:263" coordorigin="1396,7929" coordsize="727,263" path="m1396,7929l2123,7929,2123,8192,1396,8192,1396,7929e" filled="t" fillcolor="#EFEFE8" stroked="f">
                <v:path arrowok="t"/>
                <v:fill/>
              </v:shape>
            </v:group>
            <v:group style="position:absolute;left:2365;top:7929;width:3007;height:263" coordorigin="2365,7929" coordsize="3007,263">
              <v:shape style="position:absolute;left:2365;top:7929;width:3007;height:263" coordorigin="2365,7929" coordsize="3007,263" path="m2365,7929l5373,7929,5373,8192,2365,8192,2365,7929e" filled="t" fillcolor="#EFEFE8" stroked="f">
                <v:path arrowok="t"/>
                <v:fill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0" w:after="0" w:line="240" w:lineRule="auto"/>
        <w:ind w:left="1128" w:right="-20"/>
        <w:jc w:val="left"/>
        <w:tabs>
          <w:tab w:pos="3120" w:val="left"/>
          <w:tab w:pos="516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D68C82"/>
          <w:spacing w:val="0"/>
          <w:w w:val="31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D68C8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D68C82"/>
          <w:spacing w:val="0"/>
          <w:w w:val="100"/>
        </w:rPr>
      </w:r>
      <w:r>
        <w:rPr>
          <w:rFonts w:ascii="Arial" w:hAnsi="Arial" w:cs="Arial" w:eastAsia="Arial"/>
          <w:sz w:val="31"/>
          <w:szCs w:val="31"/>
          <w:color w:val="D68C82"/>
          <w:spacing w:val="0"/>
          <w:w w:val="145"/>
          <w:b/>
          <w:bCs/>
        </w:rPr>
        <w:t>ANDHR</w:t>
      </w:r>
      <w:r>
        <w:rPr>
          <w:rFonts w:ascii="Arial" w:hAnsi="Arial" w:cs="Arial" w:eastAsia="Arial"/>
          <w:sz w:val="31"/>
          <w:szCs w:val="31"/>
          <w:color w:val="D68C82"/>
          <w:spacing w:val="-80"/>
          <w:w w:val="145"/>
          <w:b/>
          <w:bCs/>
        </w:rPr>
        <w:t> </w:t>
      </w:r>
      <w:r>
        <w:rPr>
          <w:rFonts w:ascii="Arial" w:hAnsi="Arial" w:cs="Arial" w:eastAsia="Arial"/>
          <w:sz w:val="31"/>
          <w:szCs w:val="31"/>
          <w:color w:val="D68C8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31"/>
          <w:szCs w:val="31"/>
          <w:color w:val="D68C82"/>
          <w:spacing w:val="-23"/>
          <w:w w:val="145"/>
          <w:b/>
          <w:bCs/>
        </w:rPr>
        <w:t>p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5"/>
          <w:b/>
          <w:bCs/>
          <w:position w:val="-9"/>
        </w:rPr>
        <w:t>1</w:t>
      </w:r>
      <w:r>
        <w:rPr>
          <w:rFonts w:ascii="Arial" w:hAnsi="Arial" w:cs="Arial" w:eastAsia="Arial"/>
          <w:sz w:val="19"/>
          <w:szCs w:val="19"/>
          <w:color w:val="AFAEA8"/>
          <w:spacing w:val="-21"/>
          <w:w w:val="145"/>
          <w:b/>
          <w:bCs/>
          <w:position w:val="-9"/>
        </w:rPr>
        <w:t> </w:t>
      </w:r>
      <w:r>
        <w:rPr>
          <w:rFonts w:ascii="Arial" w:hAnsi="Arial" w:cs="Arial" w:eastAsia="Arial"/>
          <w:sz w:val="31"/>
          <w:szCs w:val="31"/>
          <w:color w:val="D3A095"/>
          <w:spacing w:val="0"/>
          <w:w w:val="162"/>
          <w:b/>
          <w:bCs/>
          <w:position w:val="0"/>
        </w:rPr>
        <w:t>rH</w:t>
      </w:r>
      <w:r>
        <w:rPr>
          <w:rFonts w:ascii="Arial" w:hAnsi="Arial" w:cs="Arial" w:eastAsia="Arial"/>
          <w:sz w:val="31"/>
          <w:szCs w:val="31"/>
          <w:color w:val="000000"/>
          <w:spacing w:val="0"/>
          <w:w w:val="100"/>
          <w:position w:val="0"/>
        </w:rPr>
      </w:r>
    </w:p>
    <w:p>
      <w:pPr>
        <w:spacing w:before="0" w:after="0" w:line="210" w:lineRule="exact"/>
        <w:ind w:left="129" w:right="816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18"/>
          <w:szCs w:val="18"/>
          <w:color w:val="AFAEA8"/>
          <w:spacing w:val="0"/>
          <w:w w:val="130"/>
          <w:position w:val="-1"/>
        </w:rPr>
        <w:t>PUtCh{ls.e</w:t>
      </w:r>
      <w:r>
        <w:rPr>
          <w:rFonts w:ascii="Arial" w:hAnsi="Arial" w:cs="Arial" w:eastAsia="Arial"/>
          <w:sz w:val="18"/>
          <w:szCs w:val="18"/>
          <w:color w:val="AFAEA8"/>
          <w:spacing w:val="0"/>
          <w:w w:val="130"/>
          <w:position w:val="-1"/>
        </w:rPr>
        <w:t>d</w:t>
      </w:r>
      <w:r>
        <w:rPr>
          <w:rFonts w:ascii="Arial" w:hAnsi="Arial" w:cs="Arial" w:eastAsia="Arial"/>
          <w:sz w:val="18"/>
          <w:szCs w:val="18"/>
          <w:color w:val="AFAEA8"/>
          <w:spacing w:val="-26"/>
          <w:w w:val="130"/>
          <w:position w:val="-1"/>
        </w:rPr>
        <w:t> </w:t>
      </w:r>
      <w:r>
        <w:rPr>
          <w:rFonts w:ascii="Arial" w:hAnsi="Arial" w:cs="Arial" w:eastAsia="Arial"/>
          <w:sz w:val="21"/>
          <w:szCs w:val="21"/>
          <w:color w:val="9A9793"/>
          <w:spacing w:val="0"/>
          <w:w w:val="132"/>
          <w:position w:val="-1"/>
        </w:rPr>
        <w:t>Sy: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  <w:position w:val="0"/>
        </w:rPr>
      </w:r>
    </w:p>
    <w:p>
      <w:pPr>
        <w:spacing w:before="0" w:after="0" w:line="197" w:lineRule="exact"/>
        <w:ind w:left="129" w:right="6634"/>
        <w:jc w:val="both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371.519989pt;margin-top:6.428938pt;width:98.879997pt;height:71.434613pt;mso-position-horizontal-relative:page;mso-position-vertical-relative:paragraph;z-index:-156" coordorigin="7430,129" coordsize="1978,1429">
            <v:shape style="position:absolute;left:7430;top:129;width:1978;height:1075" type="#_x0000_t75">
              <v:imagedata r:id="rId6" o:title=""/>
            </v:shape>
            <v:group style="position:absolute;left:7631;top:1033;width:849;height:263" coordorigin="7631,1033" coordsize="849,263">
              <v:shape style="position:absolute;left:7631;top:1033;width:849;height:263" coordorigin="7631,1033" coordsize="849,263" path="m7631,1033l8480,1033,8480,1296,7631,1296,7631,1033e" filled="t" fillcolor="#EFEFE8" stroked="f">
                <v:path arrowok="t"/>
                <v:fill/>
              </v:shape>
            </v:group>
            <v:group style="position:absolute;left:7722;top:1261;width:1134;height:263" coordorigin="7722,1261" coordsize="1134,263">
              <v:shape style="position:absolute;left:7722;top:1261;width:1134;height:263" coordorigin="7722,1261" coordsize="1134,263" path="m7722,1261l8856,1261,8856,1524,7722,1524,7722,1261e" filled="t" fillcolor="#EFEFE8" stroked="f">
                <v:path arrowok="t"/>
                <v:fill/>
              </v:shape>
            </v:group>
            <v:group style="position:absolute;left:8929;top:1150;width:283;height:407" coordorigin="8929,1150" coordsize="283,407">
              <v:shape style="position:absolute;left:8929;top:1150;width:283;height:407" coordorigin="8929,1150" coordsize="283,407" path="m8929,1150l9212,1150,9212,1557,8929,1557,8929,1150e" filled="t" fillcolor="#EFEFE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color w:val="C1C1BC"/>
          <w:spacing w:val="0"/>
          <w:w w:val="91"/>
          <w:position w:val="1"/>
        </w:rPr>
        <w:t>..</w:t>
      </w:r>
      <w:r>
        <w:rPr>
          <w:rFonts w:ascii="Arial" w:hAnsi="Arial" w:cs="Arial" w:eastAsia="Arial"/>
          <w:sz w:val="19"/>
          <w:szCs w:val="19"/>
          <w:color w:val="C1C1BC"/>
          <w:spacing w:val="-13"/>
          <w:w w:val="91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A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!L.:fb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A3-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1"/>
          <w:position w:val="1"/>
        </w:rPr>
        <w:t>1</w:t>
      </w:r>
      <w:r>
        <w:rPr>
          <w:rFonts w:ascii="Arial" w:hAnsi="Arial" w:cs="Arial" w:eastAsia="Arial"/>
          <w:sz w:val="19"/>
          <w:szCs w:val="19"/>
          <w:color w:val="AFAEA8"/>
          <w:spacing w:val="21"/>
          <w:w w:val="141"/>
          <w:position w:val="1"/>
        </w:rPr>
        <w:t> </w:t>
      </w:r>
      <w:r>
        <w:rPr>
          <w:rFonts w:ascii="Arial" w:hAnsi="Arial" w:cs="Arial" w:eastAsia="Arial"/>
          <w:sz w:val="21"/>
          <w:szCs w:val="21"/>
          <w:color w:val="AFAEA8"/>
          <w:spacing w:val="0"/>
          <w:w w:val="97"/>
          <w:position w:val="1"/>
        </w:rPr>
        <w:t>'V::.:</w:t>
      </w:r>
      <w:r>
        <w:rPr>
          <w:rFonts w:ascii="Arial" w:hAnsi="Arial" w:cs="Arial" w:eastAsia="Arial"/>
          <w:sz w:val="21"/>
          <w:szCs w:val="21"/>
          <w:color w:val="AFAEA8"/>
          <w:spacing w:val="-3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AFAEA8"/>
          <w:spacing w:val="0"/>
          <w:w w:val="236"/>
          <w:position w:val="1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color w:val="AFAEA8"/>
          <w:spacing w:val="-57"/>
          <w:w w:val="236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color w:val="C1C1BC"/>
          <w:spacing w:val="0"/>
          <w:w w:val="121"/>
          <w:position w:val="1"/>
        </w:rPr>
        <w:t>..</w:t>
      </w:r>
      <w:r>
        <w:rPr>
          <w:rFonts w:ascii="Times New Roman" w:hAnsi="Times New Roman" w:cs="Times New Roman" w:eastAsia="Times New Roman"/>
          <w:sz w:val="13"/>
          <w:szCs w:val="13"/>
          <w:color w:val="C1C1BC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color w:val="C1C1BC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0"/>
          <w:position w:val="1"/>
        </w:rPr>
        <w:t>AVALL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6" w:after="0" w:line="240" w:lineRule="auto"/>
        <w:ind w:left="129" w:right="782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0"/>
          <w:w w:val="157"/>
        </w:rPr>
        <w:t>S</w:t>
      </w:r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-20"/>
          <w:w w:val="157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-16"/>
          <w:w w:val="149"/>
        </w:rPr>
        <w:t>C</w:t>
      </w:r>
      <w:r>
        <w:rPr>
          <w:rFonts w:ascii="Times New Roman" w:hAnsi="Times New Roman" w:cs="Times New Roman" w:eastAsia="Times New Roman"/>
          <w:sz w:val="19"/>
          <w:szCs w:val="19"/>
          <w:color w:val="858582"/>
          <w:spacing w:val="-7"/>
          <w:w w:val="229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0"/>
          <w:w w:val="195"/>
        </w:rPr>
        <w:t>\</w:t>
      </w:r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0"/>
          <w:w w:val="196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color w:val="AFAEA8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88"/>
        </w:rPr>
        <w:t>:--.!C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8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9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63"/>
        </w:rPr>
        <w:t>!--(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28"/>
          <w:w w:val="6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52"/>
        </w:rPr>
        <w:t>_'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-37"/>
          <w:w w:val="15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98"/>
        </w:rPr>
        <w:t>,..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9A9793"/>
          <w:spacing w:val="0"/>
          <w:w w:val="54"/>
        </w:rPr>
        <w:t>-.:::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6" w:after="0" w:line="240" w:lineRule="auto"/>
        <w:ind w:left="119" w:right="60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C1C1BC"/>
          <w:w w:val="152"/>
        </w:rPr>
        <w:t>R/o.·_:</w:t>
      </w:r>
      <w:r>
        <w:rPr>
          <w:rFonts w:ascii="Times New Roman" w:hAnsi="Times New Roman" w:cs="Times New Roman" w:eastAsia="Times New Roman"/>
          <w:sz w:val="20"/>
          <w:szCs w:val="20"/>
          <w:color w:val="858582"/>
          <w:spacing w:val="-7"/>
          <w:w w:val="17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60"/>
        </w:rPr>
        <w:t>r-,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C1C1BC"/>
          <w:spacing w:val="0"/>
          <w:w w:val="102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C1C1BC"/>
          <w:spacing w:val="6"/>
          <w:w w:val="10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79"/>
        </w:rPr>
        <w:t>••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90"/>
        </w:rPr>
        <w:t>A':'::J\..P.i-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9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00"/>
        </w:rPr>
        <w:t>fD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10"/>
        </w:rPr>
        <w:t>F!I'-.!?.AO.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auto"/>
        <w:ind w:left="843" w:right="9077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color w:val="858582"/>
          <w:spacing w:val="0"/>
          <w:w w:val="82"/>
          <w:i/>
        </w:rPr>
        <w:t>;J</w:t>
      </w:r>
      <w:r>
        <w:rPr>
          <w:rFonts w:ascii="Arial" w:hAnsi="Arial" w:cs="Arial" w:eastAsia="Arial"/>
          <w:sz w:val="10"/>
          <w:szCs w:val="10"/>
          <w:color w:val="00000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97" w:lineRule="exact"/>
        <w:ind w:left="5642" w:right="-20"/>
        <w:jc w:val="left"/>
        <w:tabs>
          <w:tab w:pos="63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71.040001pt;margin-top:-2.760956pt;width:43.200001pt;height:24pt;mso-position-horizontal-relative:page;mso-position-vertical-relative:paragraph;z-index:-157" type="#_x0000_t75">
            <v:imagedata r:id="rId7" o:title=""/>
          </v:shape>
        </w:pict>
      </w:r>
      <w:r>
        <w:rPr/>
        <w:pict>
          <v:group style="position:absolute;margin-left:345.684967pt;margin-top:1.791993pt;width:22.205091pt;height:22.013451pt;mso-position-horizontal-relative:page;mso-position-vertical-relative:paragraph;z-index:-154" coordorigin="6914,36" coordsize="444,440">
            <v:group style="position:absolute;left:6914;top:36;width:139;height:200" coordorigin="6914,36" coordsize="139,200">
              <v:shape style="position:absolute;left:6914;top:36;width:139;height:200" coordorigin="6914,36" coordsize="139,200" path="m6914,36l7053,36,7053,235,6914,235,6914,36e" filled="t" fillcolor="#EFEFE8" stroked="f">
                <v:path arrowok="t"/>
                <v:fill/>
              </v:shape>
            </v:group>
            <v:group style="position:absolute;left:7163;top:66;width:195;height:160" coordorigin="7163,66" coordsize="195,160">
              <v:shape style="position:absolute;left:7163;top:66;width:195;height:160" coordorigin="7163,66" coordsize="195,160" path="m7163,66l7358,66,7358,226,7163,226,7163,66e" filled="t" fillcolor="#EFEFE8" stroked="f">
                <v:path arrowok="t"/>
                <v:fill/>
              </v:shape>
            </v:group>
            <v:group style="position:absolute;left:6994;top:223;width:239;height:253" coordorigin="6994,223" coordsize="239,253">
              <v:shape style="position:absolute;left:6994;top:223;width:239;height:253" coordorigin="6994,223" coordsize="239,253" path="m6994,223l7233,223,7233,476,6994,476,6994,223e" filled="t" fillcolor="#EFEFE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AFAEA8"/>
          <w:spacing w:val="0"/>
          <w:w w:val="62"/>
          <w:position w:val="-3"/>
        </w:rPr>
        <w:t>&lt;::-</w:t>
      </w:r>
      <w:r>
        <w:rPr>
          <w:rFonts w:ascii="Arial" w:hAnsi="Arial" w:cs="Arial" w:eastAsia="Arial"/>
          <w:sz w:val="15"/>
          <w:szCs w:val="15"/>
          <w:color w:val="AFAEA8"/>
          <w:spacing w:val="0"/>
          <w:w w:val="62"/>
          <w:position w:val="-3"/>
        </w:rPr>
        <w:t>   </w:t>
      </w:r>
      <w:r>
        <w:rPr>
          <w:rFonts w:ascii="Arial" w:hAnsi="Arial" w:cs="Arial" w:eastAsia="Arial"/>
          <w:sz w:val="15"/>
          <w:szCs w:val="15"/>
          <w:color w:val="AFAEA8"/>
          <w:spacing w:val="12"/>
          <w:w w:val="62"/>
          <w:position w:val="-3"/>
        </w:rPr>
        <w:t> </w:t>
      </w:r>
      <w:r>
        <w:rPr>
          <w:rFonts w:ascii="Arial" w:hAnsi="Arial" w:cs="Arial" w:eastAsia="Arial"/>
          <w:sz w:val="12"/>
          <w:szCs w:val="12"/>
          <w:color w:val="AFAEA8"/>
          <w:spacing w:val="0"/>
          <w:w w:val="188"/>
          <w:position w:val="-3"/>
        </w:rPr>
        <w:t>1-</w:t>
      </w:r>
      <w:r>
        <w:rPr>
          <w:rFonts w:ascii="Arial" w:hAnsi="Arial" w:cs="Arial" w:eastAsia="Arial"/>
          <w:sz w:val="12"/>
          <w:szCs w:val="12"/>
          <w:color w:val="AFAEA8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2"/>
          <w:szCs w:val="12"/>
          <w:color w:val="AFAEA8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00"/>
          <w:position w:val="-3"/>
        </w:rPr>
        <w:t>..,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2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13"/>
          <w:position w:val="-3"/>
        </w:rPr>
        <w:t>,_.tr.:tr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6" w:lineRule="exact"/>
        <w:ind w:left="5736" w:right="-20"/>
        <w:jc w:val="left"/>
        <w:tabs>
          <w:tab w:pos="644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463.868011pt;margin-top:1.291406pt;width:25.38988pt;height:12.640381pt;mso-position-horizontal-relative:page;mso-position-vertical-relative:paragraph;z-index:-153" coordorigin="9277,26" coordsize="508,253">
            <v:shape style="position:absolute;left:9277;top:26;width:508;height:253" coordorigin="9277,26" coordsize="508,253" path="m9277,26l9785,26,9785,279,9277,279,9277,26e" filled="t" fillcolor="#EFEFE8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color w:val="AFAEA8"/>
          <w:w w:val="133"/>
          <w:position w:val="-1"/>
        </w:rPr>
        <w:t>·)</w:t>
      </w:r>
      <w:r>
        <w:rPr>
          <w:rFonts w:ascii="Arial" w:hAnsi="Arial" w:cs="Arial" w:eastAsia="Arial"/>
          <w:sz w:val="19"/>
          <w:szCs w:val="19"/>
          <w:color w:val="AFAEA8"/>
          <w:spacing w:val="-25"/>
          <w:w w:val="132"/>
          <w:position w:val="-1"/>
        </w:rPr>
        <w:t>.</w:t>
      </w:r>
      <w:r>
        <w:rPr>
          <w:rFonts w:ascii="Arial" w:hAnsi="Arial" w:cs="Arial" w:eastAsia="Arial"/>
          <w:sz w:val="19"/>
          <w:szCs w:val="19"/>
          <w:color w:val="858582"/>
          <w:spacing w:val="0"/>
          <w:w w:val="197"/>
          <w:position w:val="-1"/>
        </w:rPr>
        <w:t>.</w:t>
      </w:r>
      <w:r>
        <w:rPr>
          <w:rFonts w:ascii="Arial" w:hAnsi="Arial" w:cs="Arial" w:eastAsia="Arial"/>
          <w:sz w:val="19"/>
          <w:szCs w:val="19"/>
          <w:color w:val="85858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9"/>
          <w:szCs w:val="19"/>
          <w:color w:val="858582"/>
          <w:spacing w:val="0"/>
          <w:w w:val="100"/>
          <w:position w:val="-1"/>
        </w:rPr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00"/>
          <w:position w:val="-1"/>
        </w:rPr>
        <w:t>c.;: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9"/>
          <w:szCs w:val="19"/>
          <w:color w:val="AFAEA8"/>
          <w:spacing w:val="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0"/>
          <w:w w:val="150"/>
          <w:position w:val="-1"/>
        </w:rPr>
        <w:t>t.:tnp</w:t>
      </w:r>
      <w:r>
        <w:rPr>
          <w:rFonts w:ascii="Times New Roman" w:hAnsi="Times New Roman" w:cs="Times New Roman" w:eastAsia="Times New Roman"/>
          <w:sz w:val="20"/>
          <w:szCs w:val="20"/>
          <w:color w:val="AFAEA8"/>
          <w:spacing w:val="-17"/>
          <w:w w:val="15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color w:val="AFAEA8"/>
          <w:spacing w:val="0"/>
          <w:w w:val="100"/>
          <w:position w:val="-1"/>
        </w:rPr>
        <w:t>v-</w:t>
      </w:r>
      <w:r>
        <w:rPr>
          <w:rFonts w:ascii="Times New Roman" w:hAnsi="Times New Roman" w:cs="Times New Roman" w:eastAsia="Times New Roman"/>
          <w:sz w:val="31"/>
          <w:szCs w:val="31"/>
          <w:color w:val="AFAEA8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color w:val="AFAEA8"/>
          <w:spacing w:val="0"/>
          <w:w w:val="148"/>
          <w:position w:val="-1"/>
        </w:rPr>
        <w:t>)dor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0" w:after="0" w:line="391" w:lineRule="exact"/>
        <w:ind w:left="2618" w:right="-20"/>
        <w:jc w:val="left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color w:val="494B48"/>
          <w:spacing w:val="0"/>
          <w:w w:val="98"/>
          <w:b/>
          <w:bCs/>
          <w:position w:val="1"/>
        </w:rPr>
        <w:t>RENTAL</w:t>
      </w:r>
      <w:r>
        <w:rPr>
          <w:rFonts w:ascii="Times New Roman" w:hAnsi="Times New Roman" w:cs="Times New Roman" w:eastAsia="Times New Roman"/>
          <w:sz w:val="41"/>
          <w:szCs w:val="41"/>
          <w:color w:val="494B48"/>
          <w:spacing w:val="-16"/>
          <w:w w:val="98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color w:val="494B48"/>
          <w:spacing w:val="0"/>
          <w:w w:val="92"/>
          <w:b/>
          <w:bCs/>
          <w:position w:val="1"/>
        </w:rPr>
        <w:t>AGREEMEN'J</w:t>
      </w:r>
      <w:r>
        <w:rPr>
          <w:rFonts w:ascii="Times New Roman" w:hAnsi="Times New Roman" w:cs="Times New Roman" w:eastAsia="Times New Roman"/>
          <w:sz w:val="41"/>
          <w:szCs w:val="41"/>
          <w:color w:val="494B48"/>
          <w:spacing w:val="-34"/>
          <w:w w:val="93"/>
          <w:b/>
          <w:bCs/>
          <w:position w:val="1"/>
        </w:rPr>
        <w:t>b</w:t>
      </w:r>
      <w:r>
        <w:rPr>
          <w:rFonts w:ascii="Times New Roman" w:hAnsi="Times New Roman" w:cs="Times New Roman" w:eastAsia="Times New Roman"/>
          <w:sz w:val="41"/>
          <w:szCs w:val="41"/>
          <w:color w:val="9A9793"/>
          <w:spacing w:val="0"/>
          <w:w w:val="48"/>
          <w:b/>
          <w:bCs/>
          <w:position w:val="1"/>
        </w:rPr>
        <w:t>"'Hnpalh</w:t>
      </w:r>
      <w:r>
        <w:rPr>
          <w:rFonts w:ascii="Times New Roman" w:hAnsi="Times New Roman" w:cs="Times New Roman" w:eastAsia="Times New Roman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38" w:right="535"/>
        <w:jc w:val="both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94"/>
        </w:rPr>
        <w:t>RENTAL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0"/>
          <w:w w:val="100"/>
          <w:i/>
        </w:rPr>
        <w:t>execute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</w:rPr>
        <w:t>23rd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0"/>
          <w:w w:val="104"/>
          <w:i/>
        </w:rPr>
        <w:t>Dece</w:t>
      </w:r>
      <w:r>
        <w:rPr>
          <w:rFonts w:ascii="Times New Roman" w:hAnsi="Times New Roman" w:cs="Times New Roman" w:eastAsia="Times New Roman"/>
          <w:sz w:val="25"/>
          <w:szCs w:val="25"/>
          <w:color w:val="494B48"/>
          <w:spacing w:val="15"/>
          <w:w w:val="105"/>
          <w:i/>
        </w:rPr>
        <w:t>m</w:t>
      </w:r>
      <w:r>
        <w:rPr>
          <w:rFonts w:ascii="Times New Roman" w:hAnsi="Times New Roman" w:cs="Times New Roman" w:eastAsia="Times New Roman"/>
          <w:sz w:val="25"/>
          <w:szCs w:val="25"/>
          <w:color w:val="858582"/>
          <w:spacing w:val="0"/>
          <w:w w:val="94"/>
          <w:i/>
        </w:rPr>
        <w:t>per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</w:rPr>
      </w:r>
    </w:p>
    <w:p>
      <w:pPr>
        <w:spacing w:before="0" w:after="0" w:line="263" w:lineRule="exact"/>
        <w:ind w:left="148" w:right="74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8"/>
        </w:rPr>
        <w:t>2014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-2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21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2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22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8"/>
        </w:rPr>
        <w:t>between:-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31" w:lineRule="auto"/>
        <w:ind w:left="495" w:right="8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YEERAVALL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MANIK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PRABH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494B48"/>
          <w:spacing w:val="0"/>
          <w:w w:val="124"/>
          <w:i/>
        </w:rPr>
        <w:t>SjO.</w:t>
      </w:r>
      <w:r>
        <w:rPr>
          <w:rFonts w:ascii="Arial" w:hAnsi="Arial" w:cs="Arial" w:eastAsia="Arial"/>
          <w:sz w:val="22"/>
          <w:szCs w:val="22"/>
          <w:color w:val="494B48"/>
          <w:spacing w:val="9"/>
          <w:w w:val="124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VINOD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KUMAR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20"/>
        </w:rPr>
        <w:t>about: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33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20"/>
        </w:rPr>
        <w:t>35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7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11"/>
          <w:w w:val="11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8"/>
        </w:rPr>
        <w:t>ears,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Occ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494B48"/>
          <w:spacing w:val="0"/>
          <w:w w:val="127"/>
          <w:i/>
        </w:rPr>
        <w:t>Rjo</w:t>
      </w:r>
      <w:r>
        <w:rPr>
          <w:rFonts w:ascii="Arial" w:hAnsi="Arial" w:cs="Arial" w:eastAsia="Arial"/>
          <w:sz w:val="22"/>
          <w:szCs w:val="22"/>
          <w:color w:val="494B48"/>
          <w:spacing w:val="0"/>
          <w:w w:val="127"/>
          <w:i/>
        </w:rPr>
        <w:t>.</w:t>
      </w:r>
      <w:r>
        <w:rPr>
          <w:rFonts w:ascii="Arial" w:hAnsi="Arial" w:cs="Arial" w:eastAsia="Arial"/>
          <w:sz w:val="22"/>
          <w:szCs w:val="22"/>
          <w:color w:val="494B48"/>
          <w:spacing w:val="48"/>
          <w:w w:val="127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28"/>
        </w:rPr>
        <w:t>2-45/3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28"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34"/>
          <w:w w:val="12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Road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Narsapur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6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Meda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20"/>
        </w:rPr>
        <w:t>District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9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20"/>
        </w:rPr>
        <w:t>5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-12"/>
          <w:w w:val="120"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color w:val="858582"/>
          <w:spacing w:val="0"/>
          <w:w w:val="120"/>
        </w:rPr>
        <w:t>2</w:t>
      </w:r>
      <w:r>
        <w:rPr>
          <w:rFonts w:ascii="Times New Roman" w:hAnsi="Times New Roman" w:cs="Times New Roman" w:eastAsia="Times New Roman"/>
          <w:sz w:val="23"/>
          <w:szCs w:val="23"/>
          <w:color w:val="858582"/>
          <w:spacing w:val="53"/>
          <w:w w:val="12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5B5B57"/>
          <w:spacing w:val="0"/>
          <w:w w:val="120"/>
        </w:rPr>
        <w:t>313.,</w:t>
      </w:r>
      <w:r>
        <w:rPr>
          <w:rFonts w:ascii="Times New Roman" w:hAnsi="Times New Roman" w:cs="Times New Roman" w:eastAsia="Times New Roman"/>
          <w:sz w:val="23"/>
          <w:szCs w:val="23"/>
          <w:color w:val="5B5B57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24"/>
        </w:rPr>
        <w:t>Telfgana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5"/>
          <w:w w:val="1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24"/>
        </w:rPr>
        <w:t>State.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2" w:lineRule="auto"/>
        <w:ind w:left="148" w:right="3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12.050911pt;margin-top:12.745896pt;width:.1pt;height:22.61963pt;mso-position-horizontal-relative:page;mso-position-vertical-relative:paragraph;z-index:-152" coordorigin="2241,255" coordsize="2,452">
            <v:shape style="position:absolute;left:2241;top:255;width:2;height:452" coordorigin="2241,255" coordsize="0,452" path="m2241,707l2241,255e" filled="f" stroked="t" strokeweight="2.54868pt" strokecolor="#EFEFE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9"/>
        </w:rPr>
        <w:t>Hereinafte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59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4"/>
          <w:b/>
          <w:bCs/>
        </w:rPr>
        <w:t>"LESSOR/OWNER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4"/>
          <w:b/>
          <w:bCs/>
        </w:rPr>
        <w:t>"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29"/>
          <w:w w:val="10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4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mea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7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5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7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heirs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52"/>
          <w:w w:val="119"/>
        </w:rPr>
        <w:t>1</w:t>
      </w:r>
      <w:r>
        <w:rPr>
          <w:rFonts w:ascii="Arial" w:hAnsi="Arial" w:cs="Arial" w:eastAsia="Arial"/>
          <w:sz w:val="34"/>
          <w:szCs w:val="34"/>
          <w:color w:val="858582"/>
          <w:spacing w:val="-79"/>
          <w:w w:val="155"/>
          <w:position w:val="-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51"/>
          <w:w w:val="119"/>
          <w:position w:val="0"/>
        </w:rPr>
        <w:t>f</w:t>
      </w:r>
      <w:r>
        <w:rPr>
          <w:rFonts w:ascii="Arial" w:hAnsi="Arial" w:cs="Arial" w:eastAsia="Arial"/>
          <w:sz w:val="34"/>
          <w:szCs w:val="34"/>
          <w:color w:val="AFAEA8"/>
          <w:spacing w:val="15"/>
          <w:w w:val="51"/>
          <w:position w:val="-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8"/>
          <w:position w:val="0"/>
        </w:rPr>
        <w:t>ecutors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9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  <w:position w:val="0"/>
        </w:rPr>
        <w:t>administrators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5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  <w:position w:val="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  <w:position w:val="0"/>
        </w:rPr>
        <w:t>assigne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8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  <w:position w:val="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92"/>
          <w:position w:val="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9"/>
          <w:w w:val="93"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9A9793"/>
          <w:spacing w:val="0"/>
          <w:w w:val="60"/>
          <w:position w:val="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43" w:after="0" w:line="240" w:lineRule="auto"/>
        <w:ind w:left="4516" w:right="494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494B48"/>
          <w:spacing w:val="0"/>
          <w:w w:val="107"/>
          <w:b/>
          <w:bCs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9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82"/>
          <w:b/>
          <w:bCs/>
        </w:rPr>
        <w:t>M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82"/>
          <w:b/>
          <w:bCs/>
        </w:rPr>
        <w:t>.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5"/>
          <w:w w:val="182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SWRNALATHA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5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33"/>
        </w:rPr>
        <w:t>D/0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33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26"/>
          <w:w w:val="13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MR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PADMA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KRISHNA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6"/>
        </w:rPr>
        <w:t>about: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4"/>
          <w:w w:val="116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</w:rPr>
        <w:t>32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years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0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9"/>
          <w:w w:val="92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10"/>
          <w:w w:val="11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king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56" w:lineRule="exact"/>
        <w:ind w:left="49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Addiiess:IBM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7"/>
        </w:rPr>
        <w:t>Gachibowli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Hyderaba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"/>
          <w:w w:val="11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45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5" w:lineRule="auto"/>
        <w:ind w:left="495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97"/>
        </w:rPr>
        <w:t>Her&lt;;ffiafte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4"/>
          <w:b/>
          <w:bCs/>
        </w:rPr>
        <w:t>"LESSEE/TENANT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4"/>
          <w:b/>
          <w:bCs/>
        </w:rPr>
        <w:t>"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-13"/>
          <w:w w:val="10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7"/>
        </w:rPr>
        <w:t>searc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"/>
          <w:w w:val="11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9"/>
        </w:rPr>
        <w:t>suitable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34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accom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9"/>
          <w:w w:val="11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727270"/>
          <w:spacing w:val="0"/>
          <w:w w:val="117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color w:val="727270"/>
          <w:spacing w:val="-15"/>
          <w:w w:val="11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Residential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6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purpose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satisfie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6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2727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Ground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Floor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07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10"/>
          <w:w w:val="108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9"/>
        </w:rPr>
        <w:t>atri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Resi,siency,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PJ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Enclave,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Chandanagar,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3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Hyderabad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5"/>
        </w:rPr>
        <w:t>-500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54"/>
          <w:w w:val="11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5"/>
        </w:rPr>
        <w:t>050.,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Telangana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2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8"/>
          <w:w w:val="12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8"/>
        </w:rPr>
        <w:t>ate.,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"SEeON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PARTY".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6" w:lineRule="exact"/>
        <w:ind w:left="148" w:right="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27.375671pt;margin-top:39.027603pt;width:.1pt;height:70.206197pt;mso-position-horizontal-relative:page;mso-position-vertical-relative:paragraph;z-index:-155" coordorigin="10548,781" coordsize="2,1404">
            <v:shape style="position:absolute;left:10548;top:781;width:2;height:1404" coordorigin="10548,781" coordsize="0,1404" path="m10548,2185l10548,781e" filled="f" stroked="t" strokeweight="1.40884pt" strokecolor="#BCB8B3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95"/>
        </w:rPr>
        <w:t>Whereruqthe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9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owne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G-6,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Ground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40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Floor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10"/>
        </w:rPr>
        <w:t>Gayatri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Residen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23"/>
          <w:w w:val="11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1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44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PJR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Enclave;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Chandanagar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8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Hyderaba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25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262626"/>
          <w:spacing w:val="-5"/>
          <w:w w:val="114"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4"/>
        </w:rPr>
        <w:t>500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23"/>
          <w:w w:val="114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14"/>
        </w:rPr>
        <w:t>050.,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20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Telangana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21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State.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7"/>
          <w:w w:val="11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offere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2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color w:val="494B4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secon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agree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bot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494B48"/>
          <w:spacing w:val="-8"/>
          <w:w w:val="10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0"/>
          <w:w w:val="97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color w:val="858582"/>
          <w:spacing w:val="-5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99"/>
        </w:rPr>
        <w:t>oned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color w:val="5B5B57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8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.72pt;height:43.2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1580" w:bottom="280" w:left="1280" w:right="560"/>
        </w:sectPr>
      </w:pPr>
      <w:rPr/>
    </w:p>
    <w:p>
      <w:pPr>
        <w:spacing w:before="72" w:after="0" w:line="240" w:lineRule="auto"/>
        <w:ind w:left="4469" w:right="446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11"/>
          <w:b/>
          <w:bCs/>
        </w:rPr>
        <w:t>--2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36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11"/>
        </w:rPr>
        <w:t>--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-7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625E6B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625E6B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625E6B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00"/>
          <w:b/>
          <w:bCs/>
        </w:rPr>
        <w:t>AGREEMENT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00"/>
          <w:b/>
          <w:bCs/>
        </w:rPr>
        <w:t>WITNESSESTH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7B7983"/>
          <w:spacing w:val="0"/>
          <w:w w:val="102"/>
          <w:b/>
          <w:bCs/>
        </w:rPr>
        <w:t>UNDER: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1" w:right="-20"/>
        <w:jc w:val="left"/>
        <w:tabs>
          <w:tab w:pos="83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3"/>
          <w:szCs w:val="23"/>
          <w:color w:val="7B7983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3"/>
          <w:szCs w:val="23"/>
          <w:color w:val="7B7983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3"/>
          <w:szCs w:val="23"/>
          <w:color w:val="7B7983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Tenanc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perio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61"/>
        </w:rPr>
        <w:t>of_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6"/>
          <w:w w:val="16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commencin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fro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9E9CA1"/>
          <w:spacing w:val="0"/>
          <w:w w:val="208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9E9CA1"/>
          <w:spacing w:val="-70"/>
          <w:w w:val="2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  <w:u w:val="single" w:color="9D9BA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  <w:u w:val="single" w:color="9D9BA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  <w:u w:val="single" w:color="9D9BA0"/>
        </w:rPr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81"/>
        </w:rPr>
        <w:t>201----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8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2"/>
          <w:w w:val="8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1" w:after="0" w:line="240" w:lineRule="auto"/>
        <w:ind w:left="836" w:right="-20"/>
        <w:jc w:val="left"/>
        <w:tabs>
          <w:tab w:pos="2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3"/>
          <w:w w:val="234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79"/>
          <w:w w:val="234"/>
          <w:u w:val="single" w:color="9D9BA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234"/>
          <w:u w:val="single" w:color="9D9BA0"/>
        </w:rPr>
        <w:tab/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234"/>
          <w:u w:val="single" w:color="9D9BA0"/>
        </w:rPr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234"/>
        </w:rPr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.201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59" w:after="0" w:line="274" w:lineRule="auto"/>
        <w:ind w:left="845" w:right="63" w:firstLine="-3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monthl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fixe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Rs.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16,500/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pee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Sixtee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Thousan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8"/>
          <w:b/>
          <w:bCs/>
        </w:rPr>
        <w:t>Five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8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Hundre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Only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ever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color w:val="7B7983"/>
          <w:spacing w:val="0"/>
          <w:w w:val="80"/>
        </w:rPr>
        <w:t>5t</w:t>
      </w:r>
      <w:r>
        <w:rPr>
          <w:rFonts w:ascii="Arial" w:hAnsi="Arial" w:cs="Arial" w:eastAsia="Arial"/>
          <w:sz w:val="23"/>
          <w:szCs w:val="23"/>
          <w:color w:val="7B7983"/>
          <w:spacing w:val="0"/>
          <w:w w:val="80"/>
        </w:rPr>
        <w:t>h</w:t>
      </w:r>
      <w:r>
        <w:rPr>
          <w:rFonts w:ascii="Arial" w:hAnsi="Arial" w:cs="Arial" w:eastAsia="Arial"/>
          <w:sz w:val="23"/>
          <w:szCs w:val="23"/>
          <w:color w:val="7B7983"/>
          <w:spacing w:val="2"/>
          <w:w w:val="8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Maintenance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Apartment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Society.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78" w:lineRule="auto"/>
        <w:ind w:left="845" w:right="675" w:firstLine="-34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18"/>
        </w:rPr>
        <w:t>ofRs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19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2,60,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1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-9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0/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5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(R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7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-1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ee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Tw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Lakh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Sixt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10"/>
          <w:b/>
          <w:bCs/>
        </w:rPr>
        <w:t>T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-18"/>
          <w:w w:val="111"/>
          <w:b/>
          <w:bCs/>
        </w:rPr>
        <w:t>h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-9"/>
          <w:w w:val="117"/>
          <w:b/>
          <w:bCs/>
        </w:rPr>
        <w:t>o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6"/>
          <w:b/>
          <w:bCs/>
        </w:rPr>
        <w:t>usand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6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3"/>
          <w:szCs w:val="23"/>
          <w:color w:val="625E6B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y)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securit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deposit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whic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woul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returne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3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possessio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owne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lookin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wea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4"/>
        </w:rPr>
        <w:t>tear.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77" w:lineRule="exact"/>
        <w:ind w:left="492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6"/>
          <w:szCs w:val="26"/>
          <w:color w:val="7B7983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6"/>
          <w:szCs w:val="26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color w:val="7B7983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electricit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wate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regularl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color w:val="7B7983"/>
          <w:spacing w:val="0"/>
          <w:w w:val="53"/>
        </w:rPr>
        <w:t>tX&gt;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</w:rPr>
      </w:r>
    </w:p>
    <w:p>
      <w:pPr>
        <w:spacing w:before="45" w:after="0" w:line="240" w:lineRule="auto"/>
        <w:ind w:left="84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concerne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3"/>
        </w:rPr>
        <w:t>department.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9" w:after="0" w:line="274" w:lineRule="auto"/>
        <w:ind w:left="845" w:right="250" w:firstLine="-3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alte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repai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premise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writte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consent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3"/>
        </w:rPr>
        <w:t>owner.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66" w:lineRule="auto"/>
        <w:ind w:left="845" w:right="145" w:firstLine="-3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desire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Tenanc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beyon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extende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mutual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enhancin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6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0%.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0" w:after="0" w:line="274" w:lineRule="auto"/>
        <w:ind w:left="845" w:right="295" w:firstLine="-3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desire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terminate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tenanc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reaso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secon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desire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vacate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lease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terminate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advance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1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1"/>
        </w:rPr>
        <w:t> </w:t>
      </w:r>
      <w:r>
        <w:rPr>
          <w:rFonts w:ascii="Arial" w:hAnsi="Arial" w:cs="Arial" w:eastAsia="Arial"/>
          <w:sz w:val="23"/>
          <w:szCs w:val="23"/>
          <w:color w:val="7B7983"/>
          <w:spacing w:val="0"/>
          <w:w w:val="100"/>
        </w:rPr>
        <w:t>in</w:t>
      </w:r>
      <w:r>
        <w:rPr>
          <w:rFonts w:ascii="Arial" w:hAnsi="Arial" w:cs="Arial" w:eastAsia="Arial"/>
          <w:sz w:val="23"/>
          <w:szCs w:val="23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writin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eithe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5"/>
        </w:rPr>
        <w:t>sid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7"/>
          <w:w w:val="10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544F5B"/>
          <w:spacing w:val="0"/>
          <w:w w:val="147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1" w:after="0" w:line="240" w:lineRule="auto"/>
        <w:ind w:left="4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Residential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purpos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8" w:after="0" w:line="240" w:lineRule="auto"/>
        <w:ind w:left="84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5"/>
          <w:szCs w:val="25"/>
          <w:color w:val="7B7983"/>
          <w:spacing w:val="0"/>
          <w:w w:val="100"/>
        </w:rPr>
        <w:t>will</w:t>
      </w:r>
      <w:r>
        <w:rPr>
          <w:rFonts w:ascii="Arial" w:hAnsi="Arial" w:cs="Arial" w:eastAsia="Arial"/>
          <w:sz w:val="25"/>
          <w:szCs w:val="25"/>
          <w:color w:val="7B7983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maintaine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prope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Tenantable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9" w:after="0" w:line="282" w:lineRule="auto"/>
        <w:ind w:left="845" w:right="1041" w:firstLine="-3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entr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9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inspectio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repair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reasonable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hours,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afte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givin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1"/>
        </w:rPr>
        <w:t>notice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68" w:lineRule="exact"/>
        <w:ind w:left="5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Tenant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kee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premise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fitting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fixture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conditione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delivere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likewise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only.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9" w:after="0" w:line="266" w:lineRule="auto"/>
        <w:ind w:left="836" w:right="472" w:firstLine="-3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11.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alread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fitte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followin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appliances: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Ceilin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Fans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3"/>
          <w:w w:val="103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9E9CA1"/>
          <w:spacing w:val="-11"/>
          <w:w w:val="108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36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Tube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8"/>
        </w:rPr>
        <w:t>lights--'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Callin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4"/>
        </w:rPr>
        <w:t>Bell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1"/>
          <w:w w:val="105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9E9CA1"/>
          <w:spacing w:val="-10"/>
          <w:w w:val="215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47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30" w:after="0" w:line="274" w:lineRule="auto"/>
        <w:ind w:left="826" w:right="120" w:firstLine="-3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7B7983"/>
          <w:w w:val="10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9"/>
          <w:w w:val="10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color w:val="625E6B"/>
          <w:spacing w:val="0"/>
          <w:w w:val="147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625E6B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heret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agree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4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breache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appearin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herei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ever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proceed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3"/>
        </w:rPr>
        <w:t>claim.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310" w:lineRule="atLeast"/>
        <w:ind w:left="473" w:right="31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24.143921pt;margin-top:19.127146pt;width:.1pt;height:231.681637pt;mso-position-horizontal-relative:page;mso-position-vertical-relative:paragraph;z-index:-150" coordorigin="10483,383" coordsize="2,4634">
            <v:shape style="position:absolute;left:10483;top:383;width:2;height:4634" coordorigin="10483,383" coordsize="0,4634" path="m10483,5016l10483,383e" filled="f" stroked="t" strokeweight="1.431435pt" strokecolor="#B3A8C8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WITNES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WHEREO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partie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Rental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2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2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mont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writte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followin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0"/>
          <w:w w:val="102"/>
        </w:rPr>
        <w:t>witnesse</w:t>
      </w:r>
      <w:r>
        <w:rPr>
          <w:rFonts w:ascii="Times New Roman" w:hAnsi="Times New Roman" w:cs="Times New Roman" w:eastAsia="Times New Roman"/>
          <w:sz w:val="24"/>
          <w:szCs w:val="24"/>
          <w:color w:val="7B7983"/>
          <w:spacing w:val="-13"/>
          <w:w w:val="10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544F5B"/>
          <w:spacing w:val="0"/>
          <w:w w:val="145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1900" w:h="16840"/>
          <w:pgMar w:top="1380" w:bottom="280" w:left="1340" w:right="840"/>
        </w:sectPr>
      </w:pPr>
      <w:rPr/>
    </w:p>
    <w:p>
      <w:pPr>
        <w:spacing w:before="30" w:after="0" w:line="240" w:lineRule="auto"/>
        <w:ind w:left="111" w:right="-74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5"/>
          <w:b/>
          <w:bCs/>
        </w:rPr>
        <w:t>WITNESS: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2" w:lineRule="exact"/>
        <w:ind w:right="-20"/>
        <w:jc w:val="lef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7B7983"/>
          <w:spacing w:val="0"/>
          <w:w w:val="124"/>
          <w:b/>
          <w:bCs/>
          <w:position w:val="-1"/>
        </w:rPr>
        <w:t>OWNER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580" w:bottom="280" w:left="1340" w:right="840"/>
          <w:cols w:num="2" w:equalWidth="0">
            <w:col w:w="1303" w:space="6118"/>
            <w:col w:w="2299"/>
          </w:cols>
        </w:sectPr>
      </w:pPr>
      <w:rPr/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526.529663pt;margin-top:5.744173pt;width:.1pt;height:118.234224pt;mso-position-horizontal-relative:page;mso-position-vertical-relative:page;z-index:-151" coordorigin="10531,115" coordsize="2,2365">
            <v:shape style="position:absolute;left:10531;top:115;width:2;height:2365" coordorigin="10531,115" coordsize="0,2365" path="m10531,2480l10531,115e" filled="f" stroked="t" strokeweight="1.431435pt" strokecolor="#AFA8C3">
              <v:path arrowok="t"/>
            </v:shape>
          </v:group>
          <w10:wrap type="none"/>
        </w:pict>
      </w:r>
      <w:r>
        <w:rPr>
          <w:sz w:val="22"/>
          <w:szCs w:val="22"/>
        </w:rPr>
      </w:r>
    </w:p>
    <w:p>
      <w:pPr>
        <w:spacing w:before="31" w:after="0" w:line="248" w:lineRule="exact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color w:val="7B7983"/>
          <w:spacing w:val="0"/>
          <w:w w:val="108"/>
          <w:b/>
          <w:bCs/>
          <w:position w:val="-1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82" w:lineRule="exact"/>
        <w:ind w:right="1067"/>
        <w:jc w:val="right"/>
        <w:rPr>
          <w:rFonts w:ascii="Times New Roman" w:hAnsi="Times New Roman" w:cs="Times New Roman" w:eastAsia="Times New Roman"/>
          <w:sz w:val="25"/>
          <w:szCs w:val="25"/>
        </w:rPr>
      </w:pPr>
      <w:rPr/>
      <w:r>
        <w:rPr>
          <w:rFonts w:ascii="Times New Roman" w:hAnsi="Times New Roman" w:cs="Times New Roman" w:eastAsia="Times New Roman"/>
          <w:sz w:val="25"/>
          <w:szCs w:val="25"/>
          <w:color w:val="7B7983"/>
          <w:spacing w:val="0"/>
          <w:w w:val="99"/>
          <w:b/>
          <w:bCs/>
          <w:position w:val="-1"/>
        </w:rPr>
        <w:t>TENANT</w:t>
      </w:r>
      <w:r>
        <w:rPr>
          <w:rFonts w:ascii="Times New Roman" w:hAnsi="Times New Roman" w:cs="Times New Roman" w:eastAsia="Times New Roman"/>
          <w:sz w:val="25"/>
          <w:szCs w:val="25"/>
          <w:color w:val="00000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11" w:right="-20"/>
        <w:jc w:val="left"/>
        <w:rPr>
          <w:rFonts w:ascii="Times New Roman" w:hAnsi="Times New Roman" w:cs="Times New Roman" w:eastAsia="Times New Roman"/>
          <w:sz w:val="23"/>
          <w:szCs w:val="23"/>
        </w:rPr>
      </w:pPr>
      <w:rPr/>
      <w:r>
        <w:rPr>
          <w:rFonts w:ascii="Times New Roman" w:hAnsi="Times New Roman" w:cs="Times New Roman" w:eastAsia="Times New Roman"/>
          <w:sz w:val="23"/>
          <w:szCs w:val="23"/>
          <w:color w:val="7B7983"/>
          <w:spacing w:val="0"/>
          <w:w w:val="109"/>
          <w:b/>
          <w:bCs/>
        </w:rPr>
        <w:t>2.</w:t>
      </w:r>
      <w:r>
        <w:rPr>
          <w:rFonts w:ascii="Times New Roman" w:hAnsi="Times New Roman" w:cs="Times New Roman" w:eastAsia="Times New Roman"/>
          <w:sz w:val="23"/>
          <w:szCs w:val="23"/>
          <w:color w:val="000000"/>
          <w:spacing w:val="0"/>
          <w:w w:val="100"/>
        </w:rPr>
      </w:r>
    </w:p>
    <w:sectPr>
      <w:type w:val="continuous"/>
      <w:pgSz w:w="11900" w:h="16840"/>
      <w:pgMar w:top="1580" w:bottom="280" w:left="13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2014-12-24T14:53:53Z</dcterms:created>
  <dcterms:modified xsi:type="dcterms:W3CDTF">2014-12-24T14:53:53Z</dcterms:modified>
</cp:coreProperties>
</file>